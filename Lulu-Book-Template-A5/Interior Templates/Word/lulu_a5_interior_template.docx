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DC8FF" w14:textId="77777777" w:rsidR="00CE355D" w:rsidRDefault="00CE355D" w:rsidP="00FB1E91">
      <w:bookmarkStart w:id="0" w:name="_GoBack"/>
      <w:bookmarkEnd w:id="0"/>
    </w:p>
    <w:sectPr w:rsidR="00CE355D" w:rsidSect="00C81BC4">
      <w:pgSz w:w="8740" w:h="12260"/>
      <w:pgMar w:top="900" w:right="900" w:bottom="900" w:left="900" w:header="720" w:footer="720" w:gutter="432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mirrorMargins/>
  <w:proofState w:spelling="clean" w:grammar="clean"/>
  <w:attachedTemplate r:id="rId1"/>
  <w:defaultTabStop w:val="720"/>
  <w:evenAndOddHeaders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BB"/>
    <w:rsid w:val="000057E9"/>
    <w:rsid w:val="00056B91"/>
    <w:rsid w:val="00121E6A"/>
    <w:rsid w:val="00163A5F"/>
    <w:rsid w:val="001C03CB"/>
    <w:rsid w:val="002C7E29"/>
    <w:rsid w:val="002F0A80"/>
    <w:rsid w:val="00376A92"/>
    <w:rsid w:val="004915BF"/>
    <w:rsid w:val="006C7DA8"/>
    <w:rsid w:val="007A44D2"/>
    <w:rsid w:val="008E7598"/>
    <w:rsid w:val="00A85A51"/>
    <w:rsid w:val="00B95BBB"/>
    <w:rsid w:val="00C21896"/>
    <w:rsid w:val="00C516FC"/>
    <w:rsid w:val="00C81BC4"/>
    <w:rsid w:val="00CB1925"/>
    <w:rsid w:val="00CE355D"/>
    <w:rsid w:val="00D35141"/>
    <w:rsid w:val="00DC2B73"/>
    <w:rsid w:val="00E2404C"/>
    <w:rsid w:val="00FB1E91"/>
    <w:rsid w:val="00F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5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7598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59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E7598"/>
    <w:pPr>
      <w:keepNext/>
      <w:suppressAutoHyphens/>
      <w:spacing w:before="240" w:after="60"/>
      <w:outlineLvl w:val="1"/>
    </w:pPr>
    <w:rPr>
      <w:rFonts w:eastAsiaTheme="majorEastAsia" w:cstheme="majorBidi"/>
      <w:b/>
      <w:bCs/>
      <w:iCs/>
      <w:sz w:val="32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nhideWhenUsed/>
    <w:qFormat/>
    <w:rsid w:val="008E7598"/>
    <w:pPr>
      <w:keepNext/>
      <w:suppressAutoHyphens/>
      <w:spacing w:before="240" w:after="60"/>
      <w:outlineLvl w:val="2"/>
    </w:pPr>
    <w:rPr>
      <w:rFonts w:eastAsiaTheme="majorEastAsia" w:cstheme="majorBidi"/>
      <w:b/>
      <w:bCs/>
      <w:sz w:val="28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E75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E7598"/>
    <w:rPr>
      <w:rFonts w:ascii="Garamond" w:eastAsiaTheme="majorEastAsia" w:hAnsi="Garamond" w:cstheme="majorBidi"/>
      <w:b/>
      <w:bCs/>
      <w:iCs/>
      <w:sz w:val="32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8E7598"/>
    <w:rPr>
      <w:rFonts w:ascii="Garamond" w:eastAsiaTheme="majorEastAsia" w:hAnsi="Garamond" w:cstheme="majorBidi"/>
      <w:b/>
      <w:bCs/>
      <w:sz w:val="28"/>
      <w:szCs w:val="26"/>
      <w:lang w:eastAsia="ar-SA"/>
    </w:rPr>
  </w:style>
  <w:style w:type="paragraph" w:styleId="BodyText">
    <w:name w:val="Body Text"/>
    <w:basedOn w:val="Normal"/>
    <w:link w:val="BodyTextChar"/>
    <w:autoRedefine/>
    <w:uiPriority w:val="99"/>
    <w:semiHidden/>
    <w:qFormat/>
    <w:rsid w:val="00E2404C"/>
    <w:rPr>
      <w:rFonts w:cs="Times New Roman"/>
      <w:sz w:val="28"/>
    </w:rPr>
  </w:style>
  <w:style w:type="character" w:customStyle="1" w:styleId="BodyTextChar">
    <w:name w:val="Body Text Char"/>
    <w:link w:val="BodyText"/>
    <w:uiPriority w:val="99"/>
    <w:semiHidden/>
    <w:rsid w:val="00E2404C"/>
    <w:rPr>
      <w:rFonts w:cs="Times New Roman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75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E7598"/>
    <w:rPr>
      <w:rFonts w:ascii="Garamond" w:eastAsiaTheme="majorEastAsia" w:hAnsi="Garamond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8E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obday/Library/Group%20Containers/UBF8T346G9.Office/User%20Content.localized/Templates.localized/8.5x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8.5x11.dotx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Hobday</dc:creator>
  <cp:keywords/>
  <dc:description/>
  <cp:lastModifiedBy>Paul Hobday</cp:lastModifiedBy>
  <cp:revision>3</cp:revision>
  <dcterms:created xsi:type="dcterms:W3CDTF">2017-08-03T15:13:00Z</dcterms:created>
  <dcterms:modified xsi:type="dcterms:W3CDTF">2017-08-03T15:15:00Z</dcterms:modified>
</cp:coreProperties>
</file>